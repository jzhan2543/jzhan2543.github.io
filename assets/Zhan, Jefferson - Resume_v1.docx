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8524DD" w14:textId="1155F18F" w:rsidR="00394A6D" w:rsidRPr="005D3F74" w:rsidRDefault="002F3939" w:rsidP="00253E82">
      <w:pPr>
        <w:pStyle w:val="Title"/>
        <w:snapToGrid w:val="0"/>
        <w:rPr>
          <w:sz w:val="44"/>
          <w:szCs w:val="44"/>
        </w:rPr>
      </w:pPr>
      <w:r w:rsidRPr="005D3F74">
        <w:rPr>
          <w:sz w:val="44"/>
          <w:szCs w:val="44"/>
        </w:rPr>
        <w:t xml:space="preserve">Jefferson </w:t>
      </w:r>
      <w:r w:rsidR="00644287" w:rsidRPr="005D3F74">
        <w:rPr>
          <w:sz w:val="44"/>
          <w:szCs w:val="44"/>
        </w:rPr>
        <w:t>(</w:t>
      </w:r>
      <w:r w:rsidR="002457E6" w:rsidRPr="005D3F74">
        <w:rPr>
          <w:sz w:val="44"/>
          <w:szCs w:val="44"/>
        </w:rPr>
        <w:t>Jeff</w:t>
      </w:r>
      <w:r w:rsidR="00644287" w:rsidRPr="005D3F74">
        <w:rPr>
          <w:sz w:val="44"/>
          <w:szCs w:val="44"/>
        </w:rPr>
        <w:t>)</w:t>
      </w:r>
      <w:r w:rsidR="002457E6" w:rsidRPr="005D3F74">
        <w:rPr>
          <w:sz w:val="44"/>
          <w:szCs w:val="44"/>
        </w:rPr>
        <w:t xml:space="preserve"> </w:t>
      </w:r>
      <w:r w:rsidRPr="005D3F74">
        <w:rPr>
          <w:sz w:val="44"/>
          <w:szCs w:val="44"/>
        </w:rPr>
        <w:t>Zhan</w:t>
      </w:r>
    </w:p>
    <w:p w14:paraId="35729C9A" w14:textId="7529A784" w:rsidR="00DA6DC4" w:rsidRDefault="00D018A1" w:rsidP="00076BA7">
      <w:pPr>
        <w:snapToGrid w:val="0"/>
        <w:contextualSpacing/>
        <w:rPr>
          <w:sz w:val="20"/>
        </w:rPr>
      </w:pPr>
      <w:r>
        <w:rPr>
          <w:sz w:val="20"/>
        </w:rPr>
        <w:t xml:space="preserve">Atlanta, GA | </w:t>
      </w:r>
      <w:r w:rsidR="002F3939" w:rsidRPr="00253E82">
        <w:rPr>
          <w:sz w:val="20"/>
        </w:rPr>
        <w:t>(678) 906-6101</w:t>
      </w:r>
      <w:r w:rsidR="007D00B3" w:rsidRPr="00253E82">
        <w:rPr>
          <w:sz w:val="20"/>
        </w:rPr>
        <w:t> | </w:t>
      </w:r>
      <w:r w:rsidR="002F3939" w:rsidRPr="00253E82">
        <w:rPr>
          <w:sz w:val="20"/>
        </w:rPr>
        <w:t>j</w:t>
      </w:r>
      <w:r w:rsidR="00A9654C">
        <w:rPr>
          <w:sz w:val="20"/>
        </w:rPr>
        <w:t>zhan30</w:t>
      </w:r>
      <w:r w:rsidR="002F3939" w:rsidRPr="00253E82">
        <w:rPr>
          <w:sz w:val="20"/>
        </w:rPr>
        <w:t>@gatech.edu</w:t>
      </w:r>
      <w:r w:rsidR="00A37328">
        <w:rPr>
          <w:sz w:val="20"/>
        </w:rPr>
        <w:t xml:space="preserve"> | </w:t>
      </w:r>
      <w:r w:rsidR="00DA6DC4" w:rsidRPr="00403C2C">
        <w:rPr>
          <w:sz w:val="20"/>
        </w:rPr>
        <w:t>in/jeffersonzhan23/</w:t>
      </w:r>
      <w:r w:rsidR="00DA6DC4">
        <w:rPr>
          <w:sz w:val="20"/>
        </w:rPr>
        <w:t xml:space="preserve"> |</w:t>
      </w:r>
      <w:r w:rsidR="008F4468">
        <w:rPr>
          <w:sz w:val="20"/>
        </w:rPr>
        <w:t xml:space="preserve"> </w:t>
      </w:r>
      <w:r w:rsidR="00DA6DC4" w:rsidRPr="00DA6DC4">
        <w:rPr>
          <w:sz w:val="20"/>
        </w:rPr>
        <w:t>jzhan2543.github.io</w:t>
      </w:r>
    </w:p>
    <w:p w14:paraId="6306790F" w14:textId="57D60ADF" w:rsidR="009867CE" w:rsidRPr="004C6E6E" w:rsidRDefault="009867CE" w:rsidP="00DB31A7">
      <w:pPr>
        <w:pStyle w:val="Heading2"/>
        <w:spacing w:after="0"/>
      </w:pPr>
      <w:r>
        <w:t>objective</w:t>
      </w:r>
      <w:r w:rsidRPr="00E43D99">
        <w:t xml:space="preserve"> </w:t>
      </w:r>
    </w:p>
    <w:p w14:paraId="07DF1165" w14:textId="1848BA2C" w:rsidR="00DE07A0" w:rsidRPr="00CB1F09" w:rsidRDefault="009867CE" w:rsidP="00CB1F09">
      <w:pPr>
        <w:pStyle w:val="ListBullet"/>
        <w:numPr>
          <w:ilvl w:val="0"/>
          <w:numId w:val="0"/>
        </w:numPr>
        <w:snapToGrid w:val="0"/>
        <w:ind w:left="144" w:hanging="144"/>
        <w:contextualSpacing/>
        <w:rPr>
          <w:sz w:val="20"/>
        </w:rPr>
      </w:pPr>
      <w:r>
        <w:rPr>
          <w:sz w:val="20"/>
        </w:rPr>
        <w:t>To further real-world applications of technical and interpersonal training</w:t>
      </w:r>
      <w:r w:rsidR="00B36950">
        <w:rPr>
          <w:sz w:val="20"/>
        </w:rPr>
        <w:t>,</w:t>
      </w:r>
      <w:r>
        <w:rPr>
          <w:sz w:val="20"/>
        </w:rPr>
        <w:t xml:space="preserve"> </w:t>
      </w:r>
      <w:r w:rsidR="00B36950">
        <w:rPr>
          <w:sz w:val="20"/>
        </w:rPr>
        <w:t xml:space="preserve">from </w:t>
      </w:r>
      <w:r>
        <w:rPr>
          <w:sz w:val="20"/>
        </w:rPr>
        <w:t>both in classroom and previous experience</w:t>
      </w:r>
      <w:r w:rsidR="00B36950">
        <w:rPr>
          <w:sz w:val="20"/>
        </w:rPr>
        <w:t>,</w:t>
      </w:r>
      <w:r>
        <w:rPr>
          <w:sz w:val="20"/>
        </w:rPr>
        <w:t xml:space="preserve"> </w:t>
      </w:r>
      <w:r w:rsidR="00B36950">
        <w:rPr>
          <w:sz w:val="20"/>
        </w:rPr>
        <w:t>in a</w:t>
      </w:r>
      <w:r>
        <w:rPr>
          <w:sz w:val="20"/>
        </w:rPr>
        <w:t xml:space="preserve"> </w:t>
      </w:r>
      <w:r w:rsidR="00B36950">
        <w:rPr>
          <w:sz w:val="20"/>
        </w:rPr>
        <w:t>full-time</w:t>
      </w:r>
      <w:r w:rsidR="00AF5586">
        <w:rPr>
          <w:sz w:val="20"/>
        </w:rPr>
        <w:t xml:space="preserve"> employment </w:t>
      </w:r>
      <w:r>
        <w:rPr>
          <w:sz w:val="20"/>
        </w:rPr>
        <w:t xml:space="preserve">in a team-oriented environment </w:t>
      </w:r>
    </w:p>
    <w:p w14:paraId="4B48528C" w14:textId="20BE24AF" w:rsidR="00106A15" w:rsidRDefault="008249B8" w:rsidP="00DB31A7">
      <w:pPr>
        <w:pStyle w:val="Heading2"/>
        <w:spacing w:after="0"/>
      </w:pPr>
      <w:r>
        <w:t xml:space="preserve">working </w:t>
      </w:r>
      <w:r w:rsidRPr="00E43D99">
        <w:t>experience</w:t>
      </w:r>
      <w:r w:rsidR="00316BEE">
        <w:t xml:space="preserve"> </w:t>
      </w:r>
    </w:p>
    <w:p w14:paraId="4CD9CD40" w14:textId="5AA3F361" w:rsidR="00106A15" w:rsidRPr="00106A15" w:rsidRDefault="00106A15" w:rsidP="00106A15">
      <w:pPr>
        <w:pStyle w:val="Heading3"/>
        <w:rPr>
          <w:b/>
          <w:bCs/>
        </w:rPr>
      </w:pPr>
      <w:bookmarkStart w:id="0" w:name="OLE_LINK16"/>
      <w:bookmarkStart w:id="1" w:name="OLE_LINK17"/>
      <w:bookmarkStart w:id="2" w:name="OLE_LINK1"/>
      <w:bookmarkStart w:id="3" w:name="OLE_LINK2"/>
      <w:r>
        <w:rPr>
          <w:b/>
          <w:bCs/>
        </w:rPr>
        <w:t xml:space="preserve">Software Engineer </w:t>
      </w:r>
      <w:r w:rsidRPr="00295B80">
        <w:rPr>
          <w:b/>
          <w:bCs/>
        </w:rPr>
        <w:t>| </w:t>
      </w:r>
      <w:r>
        <w:rPr>
          <w:b/>
          <w:bCs/>
        </w:rPr>
        <w:t>American Express</w:t>
      </w:r>
      <w:r w:rsidRPr="00295B80">
        <w:rPr>
          <w:b/>
          <w:bCs/>
        </w:rPr>
        <w:t xml:space="preserve"> | </w:t>
      </w:r>
      <w:r>
        <w:rPr>
          <w:b/>
          <w:bCs/>
        </w:rPr>
        <w:t>Jan. 2021</w:t>
      </w:r>
      <w:r w:rsidRPr="00295B80">
        <w:rPr>
          <w:b/>
          <w:bCs/>
        </w:rPr>
        <w:t xml:space="preserve"> – </w:t>
      </w:r>
      <w:r>
        <w:rPr>
          <w:b/>
          <w:bCs/>
        </w:rPr>
        <w:t>Present</w:t>
      </w:r>
    </w:p>
    <w:p w14:paraId="1F1F74E5" w14:textId="4EA19773" w:rsidR="00106A15" w:rsidRPr="00106A15" w:rsidRDefault="00106A15" w:rsidP="00106A15">
      <w:pPr>
        <w:pStyle w:val="ListBullet"/>
        <w:snapToGrid w:val="0"/>
        <w:contextualSpacing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Global Commercial Services Technology – Artificial Intelligence Center of Excellence </w:t>
      </w:r>
    </w:p>
    <w:p w14:paraId="4FD29468" w14:textId="0E205D57" w:rsidR="00FA4EFB" w:rsidRPr="00FA4EFB" w:rsidRDefault="00FA4EFB" w:rsidP="00106A15">
      <w:pPr>
        <w:pStyle w:val="ListBullet"/>
        <w:tabs>
          <w:tab w:val="clear" w:pos="144"/>
          <w:tab w:val="num" w:pos="288"/>
        </w:tabs>
        <w:snapToGrid w:val="0"/>
        <w:ind w:left="288"/>
        <w:contextualSpacing/>
        <w:rPr>
          <w:i/>
          <w:sz w:val="20"/>
        </w:rPr>
      </w:pPr>
      <w:r>
        <w:rPr>
          <w:iCs/>
          <w:sz w:val="20"/>
        </w:rPr>
        <w:t>Saved over an annual of one million by creating an Account Payable Standardization machine learning model</w:t>
      </w:r>
    </w:p>
    <w:p w14:paraId="08023A54" w14:textId="057D291D" w:rsidR="007B7778" w:rsidRPr="00106A15" w:rsidRDefault="00FA4EFB" w:rsidP="00106A15">
      <w:pPr>
        <w:pStyle w:val="ListBullet"/>
        <w:tabs>
          <w:tab w:val="clear" w:pos="144"/>
          <w:tab w:val="num" w:pos="288"/>
        </w:tabs>
        <w:snapToGrid w:val="0"/>
        <w:ind w:left="288"/>
        <w:contextualSpacing/>
        <w:rPr>
          <w:i/>
          <w:sz w:val="20"/>
        </w:rPr>
      </w:pPr>
      <w:r>
        <w:rPr>
          <w:iCs/>
          <w:sz w:val="20"/>
        </w:rPr>
        <w:t>Forecasted clients and businesses charge volume of AMEX services utilizing time series data</w:t>
      </w:r>
      <w:r w:rsidR="007B7778">
        <w:rPr>
          <w:iCs/>
          <w:sz w:val="20"/>
        </w:rPr>
        <w:t xml:space="preserve"> </w:t>
      </w:r>
    </w:p>
    <w:p w14:paraId="5A0ABF9C" w14:textId="75FDAC23" w:rsidR="00106A15" w:rsidRPr="00106A15" w:rsidRDefault="00106A15" w:rsidP="00106A15">
      <w:pPr>
        <w:pStyle w:val="ListBullet"/>
        <w:numPr>
          <w:ilvl w:val="0"/>
          <w:numId w:val="0"/>
        </w:numPr>
        <w:snapToGrid w:val="0"/>
        <w:contextualSpacing/>
        <w:rPr>
          <w:i/>
          <w:sz w:val="20"/>
        </w:rPr>
      </w:pPr>
      <w:r>
        <w:rPr>
          <w:i/>
          <w:sz w:val="20"/>
        </w:rPr>
        <w:t xml:space="preserve">Technology: Agile-Scrum, Python, </w:t>
      </w:r>
      <w:proofErr w:type="spellStart"/>
      <w:r>
        <w:rPr>
          <w:i/>
          <w:sz w:val="20"/>
        </w:rPr>
        <w:t>Tensorflow</w:t>
      </w:r>
      <w:proofErr w:type="spellEnd"/>
      <w:r>
        <w:rPr>
          <w:i/>
          <w:sz w:val="20"/>
        </w:rPr>
        <w:t xml:space="preserve">, </w:t>
      </w:r>
      <w:proofErr w:type="spellStart"/>
      <w:r>
        <w:rPr>
          <w:i/>
          <w:sz w:val="20"/>
        </w:rPr>
        <w:t>Keras</w:t>
      </w:r>
      <w:proofErr w:type="spellEnd"/>
      <w:r>
        <w:rPr>
          <w:i/>
          <w:sz w:val="20"/>
        </w:rPr>
        <w:t xml:space="preserve">, </w:t>
      </w:r>
      <w:proofErr w:type="spellStart"/>
      <w:r>
        <w:rPr>
          <w:i/>
          <w:sz w:val="20"/>
        </w:rPr>
        <w:t>Scipy</w:t>
      </w:r>
      <w:proofErr w:type="spellEnd"/>
      <w:r>
        <w:rPr>
          <w:i/>
          <w:sz w:val="20"/>
        </w:rPr>
        <w:t xml:space="preserve">, Pandas, </w:t>
      </w:r>
      <w:proofErr w:type="spellStart"/>
      <w:r>
        <w:rPr>
          <w:i/>
          <w:sz w:val="20"/>
        </w:rPr>
        <w:t>Numpy</w:t>
      </w:r>
      <w:proofErr w:type="spellEnd"/>
      <w:r>
        <w:rPr>
          <w:i/>
          <w:sz w:val="20"/>
        </w:rPr>
        <w:t xml:space="preserve">, Docker </w:t>
      </w:r>
    </w:p>
    <w:p w14:paraId="05643922" w14:textId="2BD65F17" w:rsidR="00393752" w:rsidRPr="00295B80" w:rsidRDefault="00AA5AB4" w:rsidP="00295B80">
      <w:pPr>
        <w:pStyle w:val="Heading3"/>
        <w:rPr>
          <w:b/>
          <w:bCs/>
        </w:rPr>
      </w:pPr>
      <w:r>
        <w:rPr>
          <w:b/>
          <w:bCs/>
        </w:rPr>
        <w:t>Software Engineering</w:t>
      </w:r>
      <w:r w:rsidR="007F633F">
        <w:rPr>
          <w:b/>
          <w:bCs/>
        </w:rPr>
        <w:t xml:space="preserve"> </w:t>
      </w:r>
      <w:r w:rsidR="003E01FB" w:rsidRPr="00295B80">
        <w:rPr>
          <w:b/>
          <w:bCs/>
        </w:rPr>
        <w:t>Intern</w:t>
      </w:r>
      <w:r w:rsidR="00393752" w:rsidRPr="00295B80">
        <w:rPr>
          <w:b/>
          <w:bCs/>
        </w:rPr>
        <w:t> | </w:t>
      </w:r>
      <w:r w:rsidR="007F633F">
        <w:rPr>
          <w:b/>
          <w:bCs/>
        </w:rPr>
        <w:t>American Express</w:t>
      </w:r>
      <w:r w:rsidR="00393752" w:rsidRPr="00295B80">
        <w:rPr>
          <w:b/>
          <w:bCs/>
        </w:rPr>
        <w:t xml:space="preserve"> | </w:t>
      </w:r>
      <w:r w:rsidR="003E01FB" w:rsidRPr="00295B80">
        <w:rPr>
          <w:b/>
          <w:bCs/>
        </w:rPr>
        <w:t>J</w:t>
      </w:r>
      <w:r w:rsidR="007F633F">
        <w:rPr>
          <w:b/>
          <w:bCs/>
        </w:rPr>
        <w:t>u</w:t>
      </w:r>
      <w:r>
        <w:rPr>
          <w:b/>
          <w:bCs/>
        </w:rPr>
        <w:t>l</w:t>
      </w:r>
      <w:r w:rsidR="007F633F">
        <w:rPr>
          <w:b/>
          <w:bCs/>
        </w:rPr>
        <w:t>. 2020</w:t>
      </w:r>
      <w:r w:rsidR="00393752" w:rsidRPr="00295B80">
        <w:rPr>
          <w:b/>
          <w:bCs/>
        </w:rPr>
        <w:t xml:space="preserve"> – Aug</w:t>
      </w:r>
      <w:r w:rsidR="007F633F">
        <w:rPr>
          <w:b/>
          <w:bCs/>
        </w:rPr>
        <w:t>.</w:t>
      </w:r>
      <w:r w:rsidR="00393752" w:rsidRPr="00295B80">
        <w:rPr>
          <w:b/>
          <w:bCs/>
        </w:rPr>
        <w:t xml:space="preserve"> </w:t>
      </w:r>
      <w:r w:rsidR="003E01FB" w:rsidRPr="00295B80">
        <w:rPr>
          <w:b/>
          <w:bCs/>
        </w:rPr>
        <w:t>20</w:t>
      </w:r>
      <w:r w:rsidR="000C70FA">
        <w:rPr>
          <w:b/>
          <w:bCs/>
        </w:rPr>
        <w:t>20</w:t>
      </w:r>
    </w:p>
    <w:p w14:paraId="027DB038" w14:textId="0AC3697B" w:rsidR="00536564" w:rsidRPr="00DA4B20" w:rsidRDefault="00CC72EF" w:rsidP="00536564">
      <w:pPr>
        <w:pStyle w:val="ListBullet"/>
        <w:snapToGrid w:val="0"/>
        <w:contextualSpacing/>
        <w:rPr>
          <w:i/>
          <w:sz w:val="20"/>
        </w:rPr>
      </w:pPr>
      <w:r>
        <w:rPr>
          <w:sz w:val="20"/>
        </w:rPr>
        <w:t>Designed and created</w:t>
      </w:r>
      <w:r w:rsidR="00536564">
        <w:rPr>
          <w:sz w:val="20"/>
        </w:rPr>
        <w:t xml:space="preserve"> a </w:t>
      </w:r>
      <w:r w:rsidR="00AA5AB4">
        <w:rPr>
          <w:sz w:val="20"/>
        </w:rPr>
        <w:t xml:space="preserve">custom </w:t>
      </w:r>
      <w:r w:rsidR="00536564">
        <w:rPr>
          <w:sz w:val="20"/>
        </w:rPr>
        <w:t>declaratively rendered</w:t>
      </w:r>
      <w:r w:rsidR="00AA5AB4">
        <w:rPr>
          <w:sz w:val="20"/>
        </w:rPr>
        <w:t xml:space="preserve"> </w:t>
      </w:r>
      <w:r>
        <w:rPr>
          <w:sz w:val="20"/>
        </w:rPr>
        <w:t xml:space="preserve">React based </w:t>
      </w:r>
      <w:r w:rsidR="00AA5AB4">
        <w:rPr>
          <w:sz w:val="20"/>
        </w:rPr>
        <w:t>portal</w:t>
      </w:r>
      <w:r w:rsidR="00536564">
        <w:rPr>
          <w:sz w:val="20"/>
        </w:rPr>
        <w:t xml:space="preserve"> </w:t>
      </w:r>
      <w:r w:rsidR="00EA642B">
        <w:rPr>
          <w:sz w:val="20"/>
        </w:rPr>
        <w:t xml:space="preserve">to validate </w:t>
      </w:r>
      <w:r>
        <w:rPr>
          <w:sz w:val="20"/>
        </w:rPr>
        <w:t xml:space="preserve">personal identification info </w:t>
      </w:r>
    </w:p>
    <w:p w14:paraId="2ADE0161" w14:textId="7DE0FF43" w:rsidR="00536564" w:rsidRPr="003E01FB" w:rsidRDefault="00536564" w:rsidP="00536564">
      <w:pPr>
        <w:pStyle w:val="ListBullet"/>
        <w:snapToGrid w:val="0"/>
        <w:contextualSpacing/>
        <w:rPr>
          <w:i/>
          <w:sz w:val="20"/>
        </w:rPr>
      </w:pPr>
      <w:r>
        <w:rPr>
          <w:sz w:val="20"/>
        </w:rPr>
        <w:t>Implemented</w:t>
      </w:r>
      <w:r w:rsidR="00CC72EF">
        <w:rPr>
          <w:sz w:val="20"/>
        </w:rPr>
        <w:t xml:space="preserve"> APIs to perform both internal and third-party verification for compliance decisions </w:t>
      </w:r>
    </w:p>
    <w:p w14:paraId="21E7A016" w14:textId="2E726267" w:rsidR="00536564" w:rsidRDefault="00536564" w:rsidP="00536564">
      <w:pPr>
        <w:pStyle w:val="ListBullet"/>
        <w:numPr>
          <w:ilvl w:val="0"/>
          <w:numId w:val="0"/>
        </w:numPr>
        <w:snapToGrid w:val="0"/>
        <w:contextualSpacing/>
        <w:rPr>
          <w:i/>
          <w:sz w:val="20"/>
        </w:rPr>
      </w:pPr>
      <w:bookmarkStart w:id="4" w:name="OLE_LINK5"/>
      <w:bookmarkStart w:id="5" w:name="OLE_LINK6"/>
      <w:r>
        <w:rPr>
          <w:i/>
          <w:sz w:val="20"/>
        </w:rPr>
        <w:t>Technology: Agile-Rally, React, HTML5, CSS, JSON, REST APIs, Java 1.8</w:t>
      </w:r>
    </w:p>
    <w:bookmarkEnd w:id="0"/>
    <w:bookmarkEnd w:id="1"/>
    <w:p w14:paraId="454B2FC4" w14:textId="2BCC0C36" w:rsidR="007F633F" w:rsidRPr="00295B80" w:rsidRDefault="007F633F" w:rsidP="007F633F">
      <w:pPr>
        <w:pStyle w:val="Heading3"/>
        <w:rPr>
          <w:b/>
          <w:bCs/>
        </w:rPr>
      </w:pPr>
      <w:r w:rsidRPr="00295B80">
        <w:rPr>
          <w:b/>
          <w:bCs/>
        </w:rPr>
        <w:t xml:space="preserve">Software </w:t>
      </w:r>
      <w:bookmarkEnd w:id="4"/>
      <w:bookmarkEnd w:id="5"/>
      <w:r w:rsidRPr="00295B80">
        <w:rPr>
          <w:b/>
          <w:bCs/>
        </w:rPr>
        <w:t>Development Intern | Zuora | Jun</w:t>
      </w:r>
      <w:r>
        <w:rPr>
          <w:b/>
          <w:bCs/>
        </w:rPr>
        <w:t>.</w:t>
      </w:r>
      <w:r w:rsidRPr="00295B80">
        <w:rPr>
          <w:b/>
          <w:bCs/>
        </w:rPr>
        <w:t xml:space="preserve"> 2019 – Aug</w:t>
      </w:r>
      <w:r>
        <w:rPr>
          <w:b/>
          <w:bCs/>
        </w:rPr>
        <w:t>.</w:t>
      </w:r>
      <w:r w:rsidRPr="00295B80">
        <w:rPr>
          <w:b/>
          <w:bCs/>
        </w:rPr>
        <w:t xml:space="preserve"> 2019 </w:t>
      </w:r>
    </w:p>
    <w:p w14:paraId="70743FD4" w14:textId="77777777" w:rsidR="007F633F" w:rsidRPr="00DA4B20" w:rsidRDefault="007F633F" w:rsidP="007F633F">
      <w:pPr>
        <w:pStyle w:val="ListBullet"/>
        <w:snapToGrid w:val="0"/>
        <w:contextualSpacing/>
        <w:rPr>
          <w:i/>
          <w:sz w:val="20"/>
        </w:rPr>
      </w:pPr>
      <w:bookmarkStart w:id="6" w:name="OLE_LINK18"/>
      <w:bookmarkStart w:id="7" w:name="OLE_LINK19"/>
      <w:r>
        <w:rPr>
          <w:sz w:val="20"/>
        </w:rPr>
        <w:t xml:space="preserve">Created a declaratively rendered, flexible single page shopping checkout flow for end users with data based on APIs </w:t>
      </w:r>
    </w:p>
    <w:p w14:paraId="36C188C0" w14:textId="43A22170" w:rsidR="007F633F" w:rsidRPr="003E01FB" w:rsidRDefault="003F56FE" w:rsidP="007F633F">
      <w:pPr>
        <w:pStyle w:val="ListBullet"/>
        <w:snapToGrid w:val="0"/>
        <w:contextualSpacing/>
        <w:rPr>
          <w:i/>
          <w:sz w:val="20"/>
        </w:rPr>
      </w:pPr>
      <w:r>
        <w:rPr>
          <w:sz w:val="20"/>
        </w:rPr>
        <w:t>Instituted</w:t>
      </w:r>
      <w:r w:rsidR="007F633F">
        <w:rPr>
          <w:sz w:val="20"/>
        </w:rPr>
        <w:t xml:space="preserve"> front end design of an Asset Manager based on API calls during a company hackathon</w:t>
      </w:r>
    </w:p>
    <w:p w14:paraId="4CD7E3BE" w14:textId="458825B7" w:rsidR="007F633F" w:rsidRDefault="007F633F" w:rsidP="003E01FB">
      <w:pPr>
        <w:pStyle w:val="ListBullet"/>
        <w:numPr>
          <w:ilvl w:val="0"/>
          <w:numId w:val="0"/>
        </w:numPr>
        <w:snapToGrid w:val="0"/>
        <w:contextualSpacing/>
        <w:rPr>
          <w:i/>
          <w:sz w:val="20"/>
        </w:rPr>
      </w:pPr>
      <w:bookmarkStart w:id="8" w:name="OLE_LINK3"/>
      <w:bookmarkStart w:id="9" w:name="OLE_LINK4"/>
      <w:r>
        <w:rPr>
          <w:i/>
          <w:sz w:val="20"/>
        </w:rPr>
        <w:t xml:space="preserve">Technology: Agile-Scrum, Vue.js, </w:t>
      </w:r>
      <w:proofErr w:type="spellStart"/>
      <w:r>
        <w:rPr>
          <w:i/>
          <w:sz w:val="20"/>
        </w:rPr>
        <w:t>Vuetify</w:t>
      </w:r>
      <w:proofErr w:type="spellEnd"/>
      <w:r>
        <w:rPr>
          <w:i/>
          <w:sz w:val="20"/>
        </w:rPr>
        <w:t>, HTML5, CSS, JSON, Angular, Git, REST APIs</w:t>
      </w:r>
    </w:p>
    <w:bookmarkEnd w:id="2"/>
    <w:bookmarkEnd w:id="3"/>
    <w:bookmarkEnd w:id="6"/>
    <w:bookmarkEnd w:id="7"/>
    <w:p w14:paraId="2F034B22" w14:textId="765598EC" w:rsidR="008249B8" w:rsidRPr="00295B80" w:rsidRDefault="000E06DF" w:rsidP="00295B80">
      <w:pPr>
        <w:pStyle w:val="Heading3"/>
        <w:rPr>
          <w:b/>
          <w:bCs/>
        </w:rPr>
      </w:pPr>
      <w:r w:rsidRPr="00295B80">
        <w:rPr>
          <w:b/>
          <w:bCs/>
        </w:rPr>
        <w:t>Quality Assurance</w:t>
      </w:r>
      <w:r w:rsidR="008249B8" w:rsidRPr="00295B80">
        <w:rPr>
          <w:b/>
          <w:bCs/>
        </w:rPr>
        <w:t xml:space="preserve"> Intern | </w:t>
      </w:r>
      <w:r w:rsidR="001F2723" w:rsidRPr="00295B80">
        <w:rPr>
          <w:b/>
          <w:bCs/>
        </w:rPr>
        <w:t xml:space="preserve">U.S. Bank - </w:t>
      </w:r>
      <w:r w:rsidR="008249B8" w:rsidRPr="00295B80">
        <w:rPr>
          <w:b/>
          <w:bCs/>
        </w:rPr>
        <w:t>Elavon | May 2018 – Aug</w:t>
      </w:r>
      <w:r w:rsidR="007F633F">
        <w:rPr>
          <w:b/>
          <w:bCs/>
        </w:rPr>
        <w:t>.</w:t>
      </w:r>
      <w:r w:rsidR="008249B8" w:rsidRPr="00295B80">
        <w:rPr>
          <w:b/>
          <w:bCs/>
        </w:rPr>
        <w:t xml:space="preserve"> 2018 </w:t>
      </w:r>
    </w:p>
    <w:bookmarkEnd w:id="8"/>
    <w:bookmarkEnd w:id="9"/>
    <w:p w14:paraId="27D0CBED" w14:textId="4BC9F02E" w:rsidR="00166970" w:rsidRPr="000E06DF" w:rsidRDefault="00C74354" w:rsidP="00166970">
      <w:pPr>
        <w:pStyle w:val="ListBullet"/>
        <w:snapToGrid w:val="0"/>
        <w:contextualSpacing/>
        <w:rPr>
          <w:sz w:val="20"/>
        </w:rPr>
      </w:pPr>
      <w:r>
        <w:rPr>
          <w:sz w:val="20"/>
        </w:rPr>
        <w:t>Automated process to update Confluence pages with various performance testing data</w:t>
      </w:r>
    </w:p>
    <w:p w14:paraId="102C1C91" w14:textId="77777777" w:rsidR="00166970" w:rsidRDefault="00166970" w:rsidP="00166970">
      <w:pPr>
        <w:pStyle w:val="ListBullet"/>
        <w:snapToGrid w:val="0"/>
        <w:contextualSpacing/>
        <w:rPr>
          <w:sz w:val="20"/>
        </w:rPr>
      </w:pPr>
      <w:r>
        <w:rPr>
          <w:sz w:val="20"/>
        </w:rPr>
        <w:t xml:space="preserve">Utilized parsers on production performance logs and analyzed results to accurately update model for test runs </w:t>
      </w:r>
    </w:p>
    <w:p w14:paraId="07509582" w14:textId="77777777" w:rsidR="00166970" w:rsidRDefault="00166970" w:rsidP="00166970">
      <w:pPr>
        <w:pStyle w:val="ListBullet"/>
        <w:snapToGrid w:val="0"/>
        <w:contextualSpacing/>
        <w:rPr>
          <w:sz w:val="20"/>
        </w:rPr>
      </w:pPr>
      <w:r>
        <w:rPr>
          <w:sz w:val="20"/>
        </w:rPr>
        <w:t xml:space="preserve">Constructed 2018 Trend Report of valid performance tests based on analysis of performance logs and metrics </w:t>
      </w:r>
    </w:p>
    <w:p w14:paraId="0ED40BB3" w14:textId="527BFA53" w:rsidR="00685441" w:rsidRPr="00DE07A0" w:rsidRDefault="008249B8" w:rsidP="00DE07A0">
      <w:pPr>
        <w:pStyle w:val="ListBullet"/>
        <w:numPr>
          <w:ilvl w:val="0"/>
          <w:numId w:val="0"/>
        </w:numPr>
        <w:snapToGrid w:val="0"/>
        <w:contextualSpacing/>
        <w:rPr>
          <w:i/>
          <w:sz w:val="20"/>
        </w:rPr>
      </w:pPr>
      <w:r>
        <w:rPr>
          <w:i/>
          <w:sz w:val="20"/>
        </w:rPr>
        <w:t xml:space="preserve">Technology: </w:t>
      </w:r>
      <w:r w:rsidR="00A037EE">
        <w:rPr>
          <w:i/>
          <w:sz w:val="20"/>
        </w:rPr>
        <w:t>Agile-</w:t>
      </w:r>
      <w:r>
        <w:rPr>
          <w:i/>
          <w:sz w:val="20"/>
        </w:rPr>
        <w:t xml:space="preserve">Scrum, Python, HTML5, </w:t>
      </w:r>
      <w:r w:rsidR="000E06DF">
        <w:rPr>
          <w:i/>
          <w:sz w:val="20"/>
        </w:rPr>
        <w:t xml:space="preserve">JSON, </w:t>
      </w:r>
      <w:r>
        <w:rPr>
          <w:i/>
          <w:sz w:val="20"/>
        </w:rPr>
        <w:t>BeautifulSoup4, Linux Bash Scripting, Git, REST API</w:t>
      </w:r>
      <w:r w:rsidR="00393752">
        <w:rPr>
          <w:i/>
          <w:sz w:val="20"/>
        </w:rPr>
        <w:t>s</w:t>
      </w:r>
      <w:r>
        <w:rPr>
          <w:i/>
          <w:sz w:val="20"/>
        </w:rPr>
        <w:t xml:space="preserve"> </w:t>
      </w:r>
    </w:p>
    <w:p w14:paraId="3FE5FEB9" w14:textId="5996F223" w:rsidR="008249B8" w:rsidRPr="00E43D99" w:rsidRDefault="008249B8" w:rsidP="00DB31A7">
      <w:pPr>
        <w:pStyle w:val="Heading2"/>
        <w:spacing w:after="0"/>
      </w:pPr>
      <w:r w:rsidRPr="00E43D99">
        <w:t>Projects</w:t>
      </w:r>
    </w:p>
    <w:p w14:paraId="692F8467" w14:textId="07165EE3" w:rsidR="00295B80" w:rsidRPr="00393752" w:rsidRDefault="0037008E" w:rsidP="00295B80">
      <w:pPr>
        <w:pStyle w:val="Heading3"/>
      </w:pPr>
      <w:r>
        <w:rPr>
          <w:b/>
          <w:bCs/>
        </w:rPr>
        <w:t>Mapscout</w:t>
      </w:r>
    </w:p>
    <w:p w14:paraId="133A7F3D" w14:textId="61EC9A24" w:rsidR="00536564" w:rsidRDefault="00536564" w:rsidP="00536564">
      <w:pPr>
        <w:pStyle w:val="ListBullet"/>
        <w:numPr>
          <w:ilvl w:val="0"/>
          <w:numId w:val="0"/>
        </w:numPr>
        <w:snapToGrid w:val="0"/>
        <w:contextualSpacing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A General Interactive Map resource first developed for Philadelphia Alliance for Child Trauma Services  </w:t>
      </w:r>
    </w:p>
    <w:p w14:paraId="27BC3F47" w14:textId="52015179" w:rsidR="00305E63" w:rsidRPr="0037008E" w:rsidRDefault="008A0C62" w:rsidP="00305E63">
      <w:pPr>
        <w:pStyle w:val="ListBullet"/>
        <w:snapToGrid w:val="0"/>
        <w:contextualSpacing/>
        <w:rPr>
          <w:b/>
          <w:bCs/>
          <w:sz w:val="20"/>
          <w:szCs w:val="20"/>
        </w:rPr>
      </w:pPr>
      <w:bookmarkStart w:id="10" w:name="OLE_LINK22"/>
      <w:bookmarkStart w:id="11" w:name="OLE_LINK23"/>
      <w:r>
        <w:rPr>
          <w:b/>
          <w:bCs/>
          <w:sz w:val="20"/>
          <w:szCs w:val="20"/>
        </w:rPr>
        <w:t>Product</w:t>
      </w:r>
      <w:r w:rsidR="00305E63" w:rsidRPr="0037008E">
        <w:rPr>
          <w:b/>
          <w:bCs/>
          <w:sz w:val="20"/>
          <w:szCs w:val="20"/>
        </w:rPr>
        <w:t xml:space="preserve"> Manager</w:t>
      </w:r>
      <w:r w:rsidR="000028CA" w:rsidRPr="0037008E">
        <w:rPr>
          <w:b/>
          <w:bCs/>
          <w:sz w:val="20"/>
          <w:szCs w:val="20"/>
        </w:rPr>
        <w:t xml:space="preserve"> | Summer 2020 </w:t>
      </w:r>
      <w:r w:rsidR="002B26B0" w:rsidRPr="0037008E">
        <w:rPr>
          <w:b/>
          <w:bCs/>
          <w:sz w:val="20"/>
          <w:szCs w:val="20"/>
        </w:rPr>
        <w:t xml:space="preserve">– </w:t>
      </w:r>
      <w:r w:rsidR="00667D43">
        <w:rPr>
          <w:b/>
          <w:bCs/>
          <w:sz w:val="20"/>
          <w:szCs w:val="20"/>
        </w:rPr>
        <w:t>Spring 2021</w:t>
      </w:r>
    </w:p>
    <w:bookmarkEnd w:id="10"/>
    <w:bookmarkEnd w:id="11"/>
    <w:p w14:paraId="2A6B5A36" w14:textId="37458E18" w:rsidR="005D3F74" w:rsidRDefault="00305E63" w:rsidP="00305E63">
      <w:pPr>
        <w:pStyle w:val="ListBullet"/>
        <w:tabs>
          <w:tab w:val="clear" w:pos="144"/>
          <w:tab w:val="num" w:pos="288"/>
        </w:tabs>
        <w:snapToGrid w:val="0"/>
        <w:ind w:left="288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Expanded </w:t>
      </w:r>
      <w:r w:rsidR="00715407">
        <w:rPr>
          <w:sz w:val="20"/>
          <w:szCs w:val="20"/>
        </w:rPr>
        <w:t xml:space="preserve">to </w:t>
      </w:r>
      <w:r w:rsidR="009867CE">
        <w:rPr>
          <w:sz w:val="20"/>
          <w:szCs w:val="20"/>
        </w:rPr>
        <w:t xml:space="preserve">and </w:t>
      </w:r>
      <w:r w:rsidR="00CA392B">
        <w:rPr>
          <w:sz w:val="20"/>
          <w:szCs w:val="20"/>
        </w:rPr>
        <w:t>coordinated</w:t>
      </w:r>
      <w:r w:rsidR="009867CE">
        <w:rPr>
          <w:sz w:val="20"/>
          <w:szCs w:val="20"/>
        </w:rPr>
        <w:t xml:space="preserve"> </w:t>
      </w:r>
      <w:r w:rsidR="00FC25E0">
        <w:rPr>
          <w:sz w:val="20"/>
          <w:szCs w:val="20"/>
        </w:rPr>
        <w:t>10</w:t>
      </w:r>
      <w:r w:rsidR="00AA5AB4">
        <w:rPr>
          <w:sz w:val="20"/>
          <w:szCs w:val="20"/>
        </w:rPr>
        <w:t xml:space="preserve"> unique</w:t>
      </w:r>
      <w:r w:rsidR="000028CA">
        <w:rPr>
          <w:sz w:val="20"/>
          <w:szCs w:val="20"/>
        </w:rPr>
        <w:t xml:space="preserve"> non-profit</w:t>
      </w:r>
      <w:r w:rsidR="003F18BA">
        <w:rPr>
          <w:sz w:val="20"/>
          <w:szCs w:val="20"/>
        </w:rPr>
        <w:t xml:space="preserve"> </w:t>
      </w:r>
      <w:r w:rsidR="00AA5AB4">
        <w:rPr>
          <w:sz w:val="20"/>
          <w:szCs w:val="20"/>
        </w:rPr>
        <w:t xml:space="preserve">clients, </w:t>
      </w:r>
      <w:r w:rsidR="003F18BA">
        <w:rPr>
          <w:sz w:val="20"/>
          <w:szCs w:val="20"/>
        </w:rPr>
        <w:t xml:space="preserve">communicating both </w:t>
      </w:r>
      <w:r w:rsidR="00715407">
        <w:rPr>
          <w:sz w:val="20"/>
          <w:szCs w:val="20"/>
        </w:rPr>
        <w:t>future</w:t>
      </w:r>
      <w:r w:rsidR="006538C0">
        <w:rPr>
          <w:sz w:val="20"/>
          <w:szCs w:val="20"/>
        </w:rPr>
        <w:t xml:space="preserve"> features and issues</w:t>
      </w:r>
    </w:p>
    <w:p w14:paraId="4CE246B9" w14:textId="3F1F26C7" w:rsidR="00305E63" w:rsidRDefault="005D3F74" w:rsidP="00305E63">
      <w:pPr>
        <w:pStyle w:val="ListBullet"/>
        <w:tabs>
          <w:tab w:val="clear" w:pos="144"/>
          <w:tab w:val="num" w:pos="288"/>
        </w:tabs>
        <w:snapToGrid w:val="0"/>
        <w:ind w:left="288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Enforced </w:t>
      </w:r>
      <w:r w:rsidR="0037008E">
        <w:rPr>
          <w:sz w:val="20"/>
          <w:szCs w:val="20"/>
        </w:rPr>
        <w:t>one</w:t>
      </w:r>
      <w:r>
        <w:rPr>
          <w:sz w:val="20"/>
          <w:szCs w:val="20"/>
        </w:rPr>
        <w:t>-week sprints for a team of twelve developers and designers</w:t>
      </w:r>
      <w:r w:rsidR="00AA5AB4">
        <w:rPr>
          <w:sz w:val="20"/>
          <w:szCs w:val="20"/>
        </w:rPr>
        <w:t xml:space="preserve"> preparing for a </w:t>
      </w:r>
      <w:r w:rsidR="0037008E">
        <w:rPr>
          <w:sz w:val="20"/>
          <w:szCs w:val="20"/>
        </w:rPr>
        <w:t>Spring</w:t>
      </w:r>
      <w:r w:rsidR="00AA5AB4">
        <w:rPr>
          <w:sz w:val="20"/>
          <w:szCs w:val="20"/>
        </w:rPr>
        <w:t xml:space="preserve"> 2021 launch </w:t>
      </w:r>
    </w:p>
    <w:p w14:paraId="7F9A6F6E" w14:textId="44AD3B00" w:rsidR="00305E63" w:rsidRPr="0037008E" w:rsidRDefault="00305E63" w:rsidP="00305E63">
      <w:pPr>
        <w:pStyle w:val="ListBullet"/>
        <w:snapToGrid w:val="0"/>
        <w:contextualSpacing/>
        <w:rPr>
          <w:b/>
          <w:bCs/>
          <w:sz w:val="20"/>
          <w:szCs w:val="20"/>
        </w:rPr>
      </w:pPr>
      <w:r w:rsidRPr="0037008E">
        <w:rPr>
          <w:b/>
          <w:bCs/>
          <w:sz w:val="20"/>
          <w:szCs w:val="20"/>
        </w:rPr>
        <w:t>Senior Software Developer</w:t>
      </w:r>
      <w:r w:rsidR="000028CA" w:rsidRPr="0037008E">
        <w:rPr>
          <w:b/>
          <w:bCs/>
          <w:sz w:val="20"/>
          <w:szCs w:val="20"/>
        </w:rPr>
        <w:t xml:space="preserve"> | Fall 2019 </w:t>
      </w:r>
    </w:p>
    <w:p w14:paraId="462FF1F2" w14:textId="625CA325" w:rsidR="00536564" w:rsidRDefault="00AA5AB4" w:rsidP="00305E63">
      <w:pPr>
        <w:pStyle w:val="ListBullet"/>
        <w:tabs>
          <w:tab w:val="clear" w:pos="144"/>
          <w:tab w:val="num" w:pos="288"/>
        </w:tabs>
        <w:snapToGrid w:val="0"/>
        <w:ind w:left="288"/>
        <w:contextualSpacing/>
        <w:rPr>
          <w:sz w:val="20"/>
          <w:szCs w:val="20"/>
        </w:rPr>
      </w:pPr>
      <w:bookmarkStart w:id="12" w:name="OLE_LINK20"/>
      <w:bookmarkStart w:id="13" w:name="OLE_LINK21"/>
      <w:r>
        <w:rPr>
          <w:sz w:val="20"/>
          <w:szCs w:val="20"/>
        </w:rPr>
        <w:t>Developed</w:t>
      </w:r>
      <w:r w:rsidR="00536564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primary map components to allow for </w:t>
      </w:r>
      <w:r w:rsidR="00715407">
        <w:rPr>
          <w:sz w:val="20"/>
          <w:szCs w:val="20"/>
        </w:rPr>
        <w:t xml:space="preserve">a </w:t>
      </w:r>
      <w:r>
        <w:rPr>
          <w:sz w:val="20"/>
          <w:szCs w:val="20"/>
        </w:rPr>
        <w:t>client’s</w:t>
      </w:r>
      <w:r w:rsidR="00536564">
        <w:rPr>
          <w:sz w:val="20"/>
          <w:szCs w:val="20"/>
        </w:rPr>
        <w:t xml:space="preserve"> </w:t>
      </w:r>
      <w:r w:rsidR="00305E63">
        <w:rPr>
          <w:sz w:val="20"/>
          <w:szCs w:val="20"/>
        </w:rPr>
        <w:t xml:space="preserve">custom Filters, Search, </w:t>
      </w:r>
      <w:r w:rsidR="00536564">
        <w:rPr>
          <w:sz w:val="20"/>
          <w:szCs w:val="20"/>
        </w:rPr>
        <w:t>Modal</w:t>
      </w:r>
      <w:r>
        <w:rPr>
          <w:sz w:val="20"/>
          <w:szCs w:val="20"/>
        </w:rPr>
        <w:t>s</w:t>
      </w:r>
      <w:r w:rsidR="00536564">
        <w:rPr>
          <w:sz w:val="20"/>
          <w:szCs w:val="20"/>
        </w:rPr>
        <w:t>, List</w:t>
      </w:r>
      <w:r>
        <w:rPr>
          <w:sz w:val="20"/>
          <w:szCs w:val="20"/>
        </w:rPr>
        <w:t>s</w:t>
      </w:r>
      <w:r w:rsidR="00536564">
        <w:rPr>
          <w:sz w:val="20"/>
          <w:szCs w:val="20"/>
        </w:rPr>
        <w:t xml:space="preserve">, and Map </w:t>
      </w:r>
      <w:r>
        <w:rPr>
          <w:sz w:val="20"/>
          <w:szCs w:val="20"/>
        </w:rPr>
        <w:t>UI/UX</w:t>
      </w:r>
    </w:p>
    <w:bookmarkEnd w:id="12"/>
    <w:bookmarkEnd w:id="13"/>
    <w:p w14:paraId="49635ABB" w14:textId="4605B181" w:rsidR="00AA5AB4" w:rsidRDefault="00536564" w:rsidP="00536564">
      <w:pPr>
        <w:pStyle w:val="ListBullet"/>
        <w:numPr>
          <w:ilvl w:val="0"/>
          <w:numId w:val="0"/>
        </w:numPr>
        <w:snapToGrid w:val="0"/>
        <w:contextualSpacing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Technology: </w:t>
      </w:r>
      <w:r w:rsidR="00C91049">
        <w:rPr>
          <w:i/>
          <w:sz w:val="20"/>
          <w:szCs w:val="20"/>
        </w:rPr>
        <w:t xml:space="preserve">Agile-Scrum, </w:t>
      </w:r>
      <w:r>
        <w:rPr>
          <w:i/>
          <w:sz w:val="20"/>
          <w:szCs w:val="20"/>
        </w:rPr>
        <w:t>React,</w:t>
      </w:r>
      <w:r w:rsidR="00AA5AB4">
        <w:rPr>
          <w:i/>
          <w:sz w:val="20"/>
          <w:szCs w:val="20"/>
        </w:rPr>
        <w:t xml:space="preserve"> Redux,</w:t>
      </w:r>
      <w:r>
        <w:rPr>
          <w:i/>
          <w:sz w:val="20"/>
          <w:szCs w:val="20"/>
        </w:rPr>
        <w:t xml:space="preserve"> Fire Store, Google Maps/Places API</w:t>
      </w:r>
    </w:p>
    <w:p w14:paraId="58A6E895" w14:textId="5DE1DF91" w:rsidR="00AA5AB4" w:rsidRPr="00AA5AB4" w:rsidRDefault="003165D1" w:rsidP="00536564">
      <w:pPr>
        <w:pStyle w:val="ListBullet"/>
        <w:numPr>
          <w:ilvl w:val="0"/>
          <w:numId w:val="0"/>
        </w:numPr>
        <w:snapToGrid w:val="0"/>
        <w:contextualSpacing/>
        <w:rPr>
          <w:color w:val="5F5F5F" w:themeColor="hyperlink"/>
          <w:sz w:val="20"/>
          <w:szCs w:val="20"/>
        </w:rPr>
      </w:pPr>
      <w:hyperlink r:id="rId8" w:history="1">
        <w:r w:rsidR="00AA5AB4" w:rsidRPr="00710A45">
          <w:rPr>
            <w:rStyle w:val="Hyperlink"/>
            <w:i/>
            <w:iCs/>
            <w:sz w:val="20"/>
            <w:szCs w:val="20"/>
          </w:rPr>
          <w:t>https://mapscout.io</w:t>
        </w:r>
      </w:hyperlink>
      <w:r w:rsidR="00536564">
        <w:rPr>
          <w:i/>
          <w:iCs/>
          <w:sz w:val="21"/>
          <w:szCs w:val="21"/>
        </w:rPr>
        <w:t xml:space="preserve">  </w:t>
      </w:r>
      <w:hyperlink r:id="rId9" w:history="1">
        <w:r w:rsidR="00536564">
          <w:rPr>
            <w:rStyle w:val="Hyperlink"/>
            <w:i/>
            <w:iCs/>
            <w:sz w:val="20"/>
            <w:szCs w:val="20"/>
          </w:rPr>
          <w:t>http://www.philadelphiapacts.org/</w:t>
        </w:r>
      </w:hyperlink>
    </w:p>
    <w:p w14:paraId="66D04821" w14:textId="77777777" w:rsidR="00CB1F09" w:rsidRPr="0037008E" w:rsidRDefault="00CB1F09" w:rsidP="00DB31A7">
      <w:pPr>
        <w:pStyle w:val="Heading2"/>
        <w:spacing w:after="0"/>
      </w:pPr>
      <w:r w:rsidRPr="0037008E">
        <w:t>Education</w:t>
      </w:r>
    </w:p>
    <w:p w14:paraId="5F6C13F8" w14:textId="7E69D5BB" w:rsidR="00CB1F09" w:rsidRPr="008F4468" w:rsidRDefault="00CB1F09" w:rsidP="008F4468">
      <w:pPr>
        <w:pStyle w:val="Heading3"/>
        <w:rPr>
          <w:b/>
          <w:bCs/>
        </w:rPr>
      </w:pPr>
      <w:r w:rsidRPr="008F4468">
        <w:rPr>
          <w:b/>
          <w:bCs/>
        </w:rPr>
        <w:t>B.S. Computer Science | Georgia Institute of Technology | Atlanta | AUG</w:t>
      </w:r>
      <w:r w:rsidR="008F4468">
        <w:rPr>
          <w:b/>
          <w:bCs/>
        </w:rPr>
        <w:t>.</w:t>
      </w:r>
      <w:r w:rsidRPr="008F4468">
        <w:rPr>
          <w:b/>
          <w:bCs/>
        </w:rPr>
        <w:t xml:space="preserve"> 2017 – D</w:t>
      </w:r>
      <w:r w:rsidR="008F4468">
        <w:rPr>
          <w:b/>
          <w:bCs/>
        </w:rPr>
        <w:t xml:space="preserve">EC. </w:t>
      </w:r>
      <w:r w:rsidRPr="008F4468">
        <w:rPr>
          <w:b/>
          <w:bCs/>
        </w:rPr>
        <w:t>2020</w:t>
      </w:r>
    </w:p>
    <w:p w14:paraId="0B6CC50D" w14:textId="443B1415" w:rsidR="00CB1F09" w:rsidRDefault="00CB1F09" w:rsidP="008F4468">
      <w:pPr>
        <w:pStyle w:val="Heading3"/>
        <w:rPr>
          <w:b/>
          <w:bCs/>
          <w:color w:val="707070" w:themeColor="accent3" w:themeShade="BF"/>
          <w:sz w:val="20"/>
        </w:rPr>
      </w:pPr>
      <w:r w:rsidRPr="0037008E">
        <w:rPr>
          <w:b/>
          <w:bCs/>
          <w:color w:val="707070" w:themeColor="accent3" w:themeShade="BF"/>
          <w:sz w:val="20"/>
        </w:rPr>
        <w:t>GPA 3.</w:t>
      </w:r>
      <w:r w:rsidR="006C4CB1">
        <w:rPr>
          <w:b/>
          <w:bCs/>
          <w:color w:val="707070" w:themeColor="accent3" w:themeShade="BF"/>
          <w:sz w:val="20"/>
        </w:rPr>
        <w:t>6</w:t>
      </w:r>
      <w:r w:rsidRPr="0037008E">
        <w:rPr>
          <w:b/>
          <w:bCs/>
          <w:color w:val="707070" w:themeColor="accent3" w:themeShade="BF"/>
          <w:sz w:val="20"/>
        </w:rPr>
        <w:t xml:space="preserve">/4.0 | </w:t>
      </w:r>
      <w:r w:rsidR="006C4CB1">
        <w:rPr>
          <w:b/>
          <w:bCs/>
          <w:color w:val="707070" w:themeColor="accent3" w:themeShade="BF"/>
          <w:sz w:val="20"/>
        </w:rPr>
        <w:t xml:space="preserve">Summa Cum Laude | </w:t>
      </w:r>
      <w:r w:rsidRPr="0037008E">
        <w:rPr>
          <w:b/>
          <w:bCs/>
          <w:color w:val="707070" w:themeColor="accent3" w:themeShade="BF"/>
          <w:sz w:val="20"/>
        </w:rPr>
        <w:t xml:space="preserve">Faculty honors | Dean’s List | Zell Miller Scholarship (100% </w:t>
      </w:r>
      <w:r w:rsidR="00BE2D8A" w:rsidRPr="0037008E">
        <w:rPr>
          <w:b/>
          <w:bCs/>
          <w:color w:val="707070" w:themeColor="accent3" w:themeShade="BF"/>
          <w:sz w:val="20"/>
        </w:rPr>
        <w:t>tuition</w:t>
      </w:r>
      <w:r w:rsidRPr="0037008E">
        <w:rPr>
          <w:b/>
          <w:bCs/>
          <w:color w:val="707070" w:themeColor="accent3" w:themeShade="BF"/>
          <w:sz w:val="20"/>
        </w:rPr>
        <w:t xml:space="preserve">) </w:t>
      </w:r>
    </w:p>
    <w:p w14:paraId="02414241" w14:textId="232AAE83" w:rsidR="00DB31A7" w:rsidRPr="00DB31A7" w:rsidRDefault="00DB31A7" w:rsidP="00DB31A7">
      <w:pPr>
        <w:pStyle w:val="ListBullet"/>
        <w:snapToGrid w:val="0"/>
        <w:contextualSpacing/>
        <w:rPr>
          <w:i/>
          <w:sz w:val="20"/>
        </w:rPr>
      </w:pPr>
      <w:r>
        <w:rPr>
          <w:iCs/>
          <w:sz w:val="20"/>
        </w:rPr>
        <w:t xml:space="preserve">Machine Learning, Game AI, AI, </w:t>
      </w:r>
      <w:r w:rsidR="001F6F4F">
        <w:rPr>
          <w:iCs/>
          <w:sz w:val="20"/>
        </w:rPr>
        <w:t xml:space="preserve">Mobile Ubiquitous Computing, </w:t>
      </w:r>
      <w:r>
        <w:rPr>
          <w:iCs/>
          <w:sz w:val="20"/>
        </w:rPr>
        <w:t xml:space="preserve">User Interface Design, Data Structure and Algorithms, </w:t>
      </w:r>
      <w:r w:rsidR="008B0FC4">
        <w:rPr>
          <w:iCs/>
          <w:sz w:val="20"/>
        </w:rPr>
        <w:t xml:space="preserve">Design &amp; Analysis – Algorithms, </w:t>
      </w:r>
      <w:r>
        <w:rPr>
          <w:iCs/>
          <w:sz w:val="20"/>
        </w:rPr>
        <w:t>Object Oriented Programming, Database Systems</w:t>
      </w:r>
      <w:r w:rsidR="008B0FC4">
        <w:rPr>
          <w:iCs/>
          <w:sz w:val="20"/>
        </w:rPr>
        <w:t xml:space="preserve"> </w:t>
      </w:r>
    </w:p>
    <w:p w14:paraId="3C2D78DF" w14:textId="46502373" w:rsidR="00685441" w:rsidRDefault="00685441" w:rsidP="00DB31A7">
      <w:pPr>
        <w:pStyle w:val="Heading2"/>
        <w:spacing w:after="0"/>
      </w:pPr>
      <w:r>
        <w:t>Technical skills</w:t>
      </w:r>
    </w:p>
    <w:p w14:paraId="3782E83E" w14:textId="77777777" w:rsidR="00685441" w:rsidRDefault="00685441" w:rsidP="00685441">
      <w:pPr>
        <w:pStyle w:val="ListBullet"/>
        <w:snapToGrid w:val="0"/>
        <w:contextualSpacing/>
        <w:rPr>
          <w:i/>
          <w:sz w:val="20"/>
        </w:rPr>
      </w:pPr>
      <w:bookmarkStart w:id="14" w:name="OLE_LINK14"/>
      <w:bookmarkStart w:id="15" w:name="OLE_LINK15"/>
      <w:r w:rsidRPr="008249B8">
        <w:rPr>
          <w:i/>
          <w:sz w:val="20"/>
        </w:rPr>
        <w:t>Programming Languages</w:t>
      </w:r>
      <w:r>
        <w:rPr>
          <w:i/>
          <w:sz w:val="20"/>
        </w:rPr>
        <w:t xml:space="preserve">, Libraries, Toolkits: </w:t>
      </w:r>
    </w:p>
    <w:bookmarkEnd w:id="14"/>
    <w:bookmarkEnd w:id="15"/>
    <w:p w14:paraId="34145536" w14:textId="29E91452" w:rsidR="00685441" w:rsidRPr="008249B8" w:rsidRDefault="00685441" w:rsidP="00685441">
      <w:pPr>
        <w:pStyle w:val="ListBullet"/>
        <w:tabs>
          <w:tab w:val="clear" w:pos="144"/>
          <w:tab w:val="num" w:pos="288"/>
        </w:tabs>
        <w:snapToGrid w:val="0"/>
        <w:ind w:left="288"/>
        <w:contextualSpacing/>
        <w:rPr>
          <w:i/>
          <w:sz w:val="20"/>
        </w:rPr>
      </w:pPr>
      <w:r>
        <w:rPr>
          <w:sz w:val="20"/>
        </w:rPr>
        <w:t xml:space="preserve">(Proficient) </w:t>
      </w:r>
      <w:r w:rsidR="0072012F">
        <w:rPr>
          <w:sz w:val="20"/>
        </w:rPr>
        <w:t xml:space="preserve">Git / </w:t>
      </w:r>
      <w:r>
        <w:rPr>
          <w:sz w:val="20"/>
        </w:rPr>
        <w:t>Python</w:t>
      </w:r>
      <w:r w:rsidR="00AA5AB4">
        <w:rPr>
          <w:sz w:val="20"/>
        </w:rPr>
        <w:t xml:space="preserve"> 2, 3</w:t>
      </w:r>
      <w:r>
        <w:rPr>
          <w:sz w:val="20"/>
        </w:rPr>
        <w:t xml:space="preserve"> / HTML5 / CSS – Bootstrap / JavaScript – React</w:t>
      </w:r>
      <w:r w:rsidR="00A54814">
        <w:rPr>
          <w:sz w:val="20"/>
        </w:rPr>
        <w:t>, Vue</w:t>
      </w:r>
      <w:r>
        <w:rPr>
          <w:sz w:val="20"/>
        </w:rPr>
        <w:t xml:space="preserve"> / Java 1.8, 12</w:t>
      </w:r>
    </w:p>
    <w:p w14:paraId="0B15C56C" w14:textId="5E5552A5" w:rsidR="00685441" w:rsidRPr="00A37328" w:rsidRDefault="00685441" w:rsidP="00685441">
      <w:pPr>
        <w:pStyle w:val="ListBullet"/>
        <w:tabs>
          <w:tab w:val="clear" w:pos="144"/>
          <w:tab w:val="num" w:pos="288"/>
        </w:tabs>
        <w:snapToGrid w:val="0"/>
        <w:ind w:left="288"/>
        <w:contextualSpacing/>
        <w:rPr>
          <w:i/>
          <w:sz w:val="20"/>
        </w:rPr>
      </w:pPr>
      <w:r>
        <w:rPr>
          <w:sz w:val="20"/>
        </w:rPr>
        <w:t xml:space="preserve">(Working) C / MATLAB / TensorFlow / </w:t>
      </w:r>
      <w:r w:rsidR="00AA5AB4">
        <w:rPr>
          <w:sz w:val="20"/>
        </w:rPr>
        <w:t>React-Native</w:t>
      </w:r>
      <w:r>
        <w:rPr>
          <w:sz w:val="20"/>
        </w:rPr>
        <w:t xml:space="preserve"> </w:t>
      </w:r>
      <w:r w:rsidR="006A3246">
        <w:rPr>
          <w:sz w:val="20"/>
        </w:rPr>
        <w:t xml:space="preserve">/ XML </w:t>
      </w:r>
      <w:r w:rsidR="00EF304D">
        <w:rPr>
          <w:sz w:val="20"/>
        </w:rPr>
        <w:t>/ Firebase</w:t>
      </w:r>
    </w:p>
    <w:p w14:paraId="5D437AAD" w14:textId="5DF9B651" w:rsidR="00685441" w:rsidRPr="008249B8" w:rsidRDefault="00685441" w:rsidP="00685441">
      <w:pPr>
        <w:pStyle w:val="ListBullet"/>
        <w:tabs>
          <w:tab w:val="clear" w:pos="144"/>
          <w:tab w:val="num" w:pos="288"/>
        </w:tabs>
        <w:snapToGrid w:val="0"/>
        <w:ind w:left="288"/>
        <w:contextualSpacing/>
        <w:rPr>
          <w:i/>
          <w:sz w:val="20"/>
        </w:rPr>
      </w:pPr>
      <w:r>
        <w:rPr>
          <w:sz w:val="20"/>
        </w:rPr>
        <w:t xml:space="preserve">(Fundamentals) Ruby on Rails / Linux Bash Shell Scripting / SQL / </w:t>
      </w:r>
      <w:r w:rsidR="00CB1F09">
        <w:rPr>
          <w:sz w:val="20"/>
        </w:rPr>
        <w:t>Django</w:t>
      </w:r>
      <w:r>
        <w:rPr>
          <w:sz w:val="20"/>
        </w:rPr>
        <w:t xml:space="preserve"> / </w:t>
      </w:r>
      <w:r w:rsidR="0072012F">
        <w:rPr>
          <w:sz w:val="20"/>
        </w:rPr>
        <w:t>D3 / MongoDB</w:t>
      </w:r>
      <w:r w:rsidR="00F00419">
        <w:rPr>
          <w:sz w:val="20"/>
        </w:rPr>
        <w:t xml:space="preserve"> / Android Studio</w:t>
      </w:r>
    </w:p>
    <w:p w14:paraId="00C632C4" w14:textId="23530DE5" w:rsidR="00685441" w:rsidRDefault="00685441" w:rsidP="00685441">
      <w:pPr>
        <w:pStyle w:val="ListBullet"/>
        <w:tabs>
          <w:tab w:val="clear" w:pos="144"/>
        </w:tabs>
        <w:snapToGrid w:val="0"/>
        <w:contextualSpacing/>
        <w:rPr>
          <w:sz w:val="20"/>
        </w:rPr>
      </w:pPr>
      <w:r>
        <w:rPr>
          <w:i/>
          <w:sz w:val="20"/>
        </w:rPr>
        <w:t xml:space="preserve">Applications: </w:t>
      </w:r>
      <w:proofErr w:type="spellStart"/>
      <w:r w:rsidR="0072012F">
        <w:rPr>
          <w:sz w:val="20"/>
        </w:rPr>
        <w:t>Jupyter</w:t>
      </w:r>
      <w:proofErr w:type="spellEnd"/>
      <w:r w:rsidR="0072012F">
        <w:rPr>
          <w:sz w:val="20"/>
        </w:rPr>
        <w:t xml:space="preserve"> Notebook /</w:t>
      </w:r>
      <w:r>
        <w:rPr>
          <w:sz w:val="20"/>
        </w:rPr>
        <w:t xml:space="preserve"> </w:t>
      </w:r>
      <w:r w:rsidR="0072012F">
        <w:rPr>
          <w:sz w:val="20"/>
        </w:rPr>
        <w:t xml:space="preserve">Tableau / </w:t>
      </w:r>
      <w:r>
        <w:rPr>
          <w:sz w:val="20"/>
        </w:rPr>
        <w:t>JIRA / AppDynamics / JMeter / Adobe Suite / Microsoft Suite</w:t>
      </w:r>
    </w:p>
    <w:p w14:paraId="4E963C9A" w14:textId="77777777" w:rsidR="00685441" w:rsidRPr="008249B8" w:rsidRDefault="00685441" w:rsidP="00685441">
      <w:pPr>
        <w:pStyle w:val="ListBullet"/>
        <w:tabs>
          <w:tab w:val="clear" w:pos="144"/>
        </w:tabs>
        <w:snapToGrid w:val="0"/>
        <w:contextualSpacing/>
        <w:rPr>
          <w:sz w:val="20"/>
        </w:rPr>
      </w:pPr>
      <w:r>
        <w:rPr>
          <w:i/>
          <w:sz w:val="20"/>
        </w:rPr>
        <w:t>OS:</w:t>
      </w:r>
      <w:r>
        <w:rPr>
          <w:sz w:val="20"/>
        </w:rPr>
        <w:t xml:space="preserve"> Windows 98, XP, Vista, 7, 8, 10 / macOS Catalina / Linux (Ubuntu, Fedora) </w:t>
      </w:r>
    </w:p>
    <w:p w14:paraId="7222CD5E" w14:textId="0AABEC31" w:rsidR="00685441" w:rsidRPr="009867CE" w:rsidRDefault="00685441" w:rsidP="009867CE">
      <w:pPr>
        <w:pStyle w:val="ListBullet"/>
        <w:tabs>
          <w:tab w:val="clear" w:pos="144"/>
        </w:tabs>
        <w:snapToGrid w:val="0"/>
        <w:contextualSpacing/>
        <w:rPr>
          <w:sz w:val="20"/>
        </w:rPr>
      </w:pPr>
      <w:r>
        <w:rPr>
          <w:i/>
          <w:sz w:val="20"/>
        </w:rPr>
        <w:t xml:space="preserve">Methodology: </w:t>
      </w:r>
      <w:r>
        <w:rPr>
          <w:sz w:val="20"/>
        </w:rPr>
        <w:t>Agile-Scrum</w:t>
      </w:r>
    </w:p>
    <w:sectPr w:rsidR="00685441" w:rsidRPr="009867CE" w:rsidSect="00AF2F34">
      <w:pgSz w:w="12240" w:h="15840"/>
      <w:pgMar w:top="1037" w:right="1037" w:bottom="1037" w:left="1037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E3C0E4" w14:textId="77777777" w:rsidR="003165D1" w:rsidRDefault="003165D1">
      <w:pPr>
        <w:spacing w:after="0"/>
      </w:pPr>
      <w:r>
        <w:separator/>
      </w:r>
    </w:p>
  </w:endnote>
  <w:endnote w:type="continuationSeparator" w:id="0">
    <w:p w14:paraId="28B19443" w14:textId="77777777" w:rsidR="003165D1" w:rsidRDefault="003165D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altName w:val="Calibri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Georgia">
    <w:altName w:val="﷽﷽﷽﷽﷽﷽﷽﷽2}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490A73" w14:textId="77777777" w:rsidR="003165D1" w:rsidRDefault="003165D1">
      <w:pPr>
        <w:spacing w:after="0"/>
      </w:pPr>
      <w:r>
        <w:separator/>
      </w:r>
    </w:p>
  </w:footnote>
  <w:footnote w:type="continuationSeparator" w:id="0">
    <w:p w14:paraId="6AC2905E" w14:textId="77777777" w:rsidR="003165D1" w:rsidRDefault="003165D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565C880E"/>
    <w:lvl w:ilvl="0">
      <w:start w:val="1"/>
      <w:numFmt w:val="bullet"/>
      <w:pStyle w:val="ListBullet"/>
      <w:lvlText w:val="·"/>
      <w:lvlJc w:val="left"/>
      <w:pPr>
        <w:tabs>
          <w:tab w:val="num" w:pos="594"/>
        </w:tabs>
        <w:ind w:left="594" w:hanging="144"/>
      </w:pPr>
      <w:rPr>
        <w:rFonts w:ascii="Cambria" w:hAnsi="Cambria" w:hint="default"/>
      </w:rPr>
    </w:lvl>
  </w:abstractNum>
  <w:abstractNum w:abstractNumId="1" w15:restartNumberingAfterBreak="0">
    <w:nsid w:val="092031AE"/>
    <w:multiLevelType w:val="hybridMultilevel"/>
    <w:tmpl w:val="18A61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1E1747"/>
    <w:multiLevelType w:val="hybridMultilevel"/>
    <w:tmpl w:val="9A60036C"/>
    <w:lvl w:ilvl="0" w:tplc="D5D25DE4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8FF0E9A"/>
    <w:multiLevelType w:val="hybridMultilevel"/>
    <w:tmpl w:val="CEF41B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attachedTemplate r:id="rId1"/>
  <w:defaultTabStop w:val="720"/>
  <w:drawingGridHorizontalSpacing w:val="9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3939"/>
    <w:rsid w:val="000028CA"/>
    <w:rsid w:val="00002A9F"/>
    <w:rsid w:val="000149C6"/>
    <w:rsid w:val="000238F4"/>
    <w:rsid w:val="00037402"/>
    <w:rsid w:val="00037D00"/>
    <w:rsid w:val="00041015"/>
    <w:rsid w:val="000430DC"/>
    <w:rsid w:val="00045DCF"/>
    <w:rsid w:val="0005642F"/>
    <w:rsid w:val="00065EA3"/>
    <w:rsid w:val="00076BA7"/>
    <w:rsid w:val="0008279D"/>
    <w:rsid w:val="00090320"/>
    <w:rsid w:val="00091639"/>
    <w:rsid w:val="00097B5F"/>
    <w:rsid w:val="000A22AA"/>
    <w:rsid w:val="000A4582"/>
    <w:rsid w:val="000C6108"/>
    <w:rsid w:val="000C70FA"/>
    <w:rsid w:val="000D5D97"/>
    <w:rsid w:val="000E06DF"/>
    <w:rsid w:val="000E1847"/>
    <w:rsid w:val="000F5A03"/>
    <w:rsid w:val="00106A15"/>
    <w:rsid w:val="001156A2"/>
    <w:rsid w:val="00132AC4"/>
    <w:rsid w:val="00163BEB"/>
    <w:rsid w:val="00166970"/>
    <w:rsid w:val="001938CA"/>
    <w:rsid w:val="001B1D5B"/>
    <w:rsid w:val="001D26F1"/>
    <w:rsid w:val="001F2723"/>
    <w:rsid w:val="001F6F4F"/>
    <w:rsid w:val="00210BDE"/>
    <w:rsid w:val="0023144A"/>
    <w:rsid w:val="002457E6"/>
    <w:rsid w:val="00253E82"/>
    <w:rsid w:val="00295B80"/>
    <w:rsid w:val="002A60CB"/>
    <w:rsid w:val="002B07A2"/>
    <w:rsid w:val="002B26B0"/>
    <w:rsid w:val="002B7CD9"/>
    <w:rsid w:val="002C005C"/>
    <w:rsid w:val="002E6363"/>
    <w:rsid w:val="002F3939"/>
    <w:rsid w:val="00300DE5"/>
    <w:rsid w:val="00305E63"/>
    <w:rsid w:val="0031129F"/>
    <w:rsid w:val="00311811"/>
    <w:rsid w:val="00311B59"/>
    <w:rsid w:val="003165D1"/>
    <w:rsid w:val="00316BEE"/>
    <w:rsid w:val="0032031D"/>
    <w:rsid w:val="0032239B"/>
    <w:rsid w:val="00331981"/>
    <w:rsid w:val="0034111A"/>
    <w:rsid w:val="00343626"/>
    <w:rsid w:val="00351BBE"/>
    <w:rsid w:val="00353CDA"/>
    <w:rsid w:val="0037008E"/>
    <w:rsid w:val="00386AF0"/>
    <w:rsid w:val="00393752"/>
    <w:rsid w:val="00394A6D"/>
    <w:rsid w:val="003E01FB"/>
    <w:rsid w:val="003F18BA"/>
    <w:rsid w:val="003F56FE"/>
    <w:rsid w:val="00403C2C"/>
    <w:rsid w:val="00404419"/>
    <w:rsid w:val="00406C0D"/>
    <w:rsid w:val="00410AC2"/>
    <w:rsid w:val="004245EA"/>
    <w:rsid w:val="00472A94"/>
    <w:rsid w:val="004861BC"/>
    <w:rsid w:val="004A1235"/>
    <w:rsid w:val="004A59A5"/>
    <w:rsid w:val="004C3DC3"/>
    <w:rsid w:val="004C6E6E"/>
    <w:rsid w:val="004D1E86"/>
    <w:rsid w:val="004D5483"/>
    <w:rsid w:val="004E188D"/>
    <w:rsid w:val="004E3617"/>
    <w:rsid w:val="004F3A98"/>
    <w:rsid w:val="004F3FF8"/>
    <w:rsid w:val="004F6064"/>
    <w:rsid w:val="004F61ED"/>
    <w:rsid w:val="005055C7"/>
    <w:rsid w:val="00513B4C"/>
    <w:rsid w:val="00516285"/>
    <w:rsid w:val="00521290"/>
    <w:rsid w:val="00521861"/>
    <w:rsid w:val="00522A7D"/>
    <w:rsid w:val="0052333B"/>
    <w:rsid w:val="00536564"/>
    <w:rsid w:val="00567CF5"/>
    <w:rsid w:val="0058360D"/>
    <w:rsid w:val="00584833"/>
    <w:rsid w:val="00597254"/>
    <w:rsid w:val="005B0FF9"/>
    <w:rsid w:val="005B66A2"/>
    <w:rsid w:val="005B7AF5"/>
    <w:rsid w:val="005C35C7"/>
    <w:rsid w:val="005C5A27"/>
    <w:rsid w:val="005D3F74"/>
    <w:rsid w:val="006178E3"/>
    <w:rsid w:val="00623DF6"/>
    <w:rsid w:val="00633986"/>
    <w:rsid w:val="006417FE"/>
    <w:rsid w:val="00644287"/>
    <w:rsid w:val="006538C0"/>
    <w:rsid w:val="00655CD4"/>
    <w:rsid w:val="006567DF"/>
    <w:rsid w:val="00667D43"/>
    <w:rsid w:val="00680067"/>
    <w:rsid w:val="0068505D"/>
    <w:rsid w:val="00685441"/>
    <w:rsid w:val="006A3246"/>
    <w:rsid w:val="006A3E56"/>
    <w:rsid w:val="006A5852"/>
    <w:rsid w:val="006B2FD4"/>
    <w:rsid w:val="006C4CB1"/>
    <w:rsid w:val="006D7757"/>
    <w:rsid w:val="006F1820"/>
    <w:rsid w:val="006F4D0F"/>
    <w:rsid w:val="00715407"/>
    <w:rsid w:val="0072012F"/>
    <w:rsid w:val="00722B79"/>
    <w:rsid w:val="00723F43"/>
    <w:rsid w:val="007257F6"/>
    <w:rsid w:val="00736AA6"/>
    <w:rsid w:val="00742123"/>
    <w:rsid w:val="00743319"/>
    <w:rsid w:val="007543EB"/>
    <w:rsid w:val="00791E29"/>
    <w:rsid w:val="007A6058"/>
    <w:rsid w:val="007B7778"/>
    <w:rsid w:val="007D00B3"/>
    <w:rsid w:val="007D3065"/>
    <w:rsid w:val="007D6AB7"/>
    <w:rsid w:val="007E01C9"/>
    <w:rsid w:val="007F223D"/>
    <w:rsid w:val="007F633F"/>
    <w:rsid w:val="008042FD"/>
    <w:rsid w:val="008136AA"/>
    <w:rsid w:val="008249B8"/>
    <w:rsid w:val="00833F17"/>
    <w:rsid w:val="008677E9"/>
    <w:rsid w:val="00872444"/>
    <w:rsid w:val="008844DD"/>
    <w:rsid w:val="00890D84"/>
    <w:rsid w:val="008A0C62"/>
    <w:rsid w:val="008A501F"/>
    <w:rsid w:val="008B0FC4"/>
    <w:rsid w:val="008B4ACE"/>
    <w:rsid w:val="008B5901"/>
    <w:rsid w:val="008B7901"/>
    <w:rsid w:val="008D6378"/>
    <w:rsid w:val="008D7646"/>
    <w:rsid w:val="008E5355"/>
    <w:rsid w:val="008E7FCC"/>
    <w:rsid w:val="008F203D"/>
    <w:rsid w:val="008F4468"/>
    <w:rsid w:val="008F4772"/>
    <w:rsid w:val="009111AA"/>
    <w:rsid w:val="009131E9"/>
    <w:rsid w:val="00917774"/>
    <w:rsid w:val="00940B95"/>
    <w:rsid w:val="00960B5B"/>
    <w:rsid w:val="00971695"/>
    <w:rsid w:val="009867CE"/>
    <w:rsid w:val="009916B9"/>
    <w:rsid w:val="0099365E"/>
    <w:rsid w:val="009C528A"/>
    <w:rsid w:val="009D591C"/>
    <w:rsid w:val="009D74F9"/>
    <w:rsid w:val="009E3E68"/>
    <w:rsid w:val="009E498A"/>
    <w:rsid w:val="009E4D99"/>
    <w:rsid w:val="00A02419"/>
    <w:rsid w:val="00A037EE"/>
    <w:rsid w:val="00A22D40"/>
    <w:rsid w:val="00A33680"/>
    <w:rsid w:val="00A37328"/>
    <w:rsid w:val="00A54814"/>
    <w:rsid w:val="00A56F0C"/>
    <w:rsid w:val="00A632D2"/>
    <w:rsid w:val="00A80017"/>
    <w:rsid w:val="00A8693F"/>
    <w:rsid w:val="00A911FE"/>
    <w:rsid w:val="00A9654C"/>
    <w:rsid w:val="00AA3D3F"/>
    <w:rsid w:val="00AA5AB4"/>
    <w:rsid w:val="00AC4695"/>
    <w:rsid w:val="00AC5679"/>
    <w:rsid w:val="00AC70C7"/>
    <w:rsid w:val="00AE644B"/>
    <w:rsid w:val="00AF2F34"/>
    <w:rsid w:val="00AF5586"/>
    <w:rsid w:val="00B079C9"/>
    <w:rsid w:val="00B14F3E"/>
    <w:rsid w:val="00B2204A"/>
    <w:rsid w:val="00B30C01"/>
    <w:rsid w:val="00B36950"/>
    <w:rsid w:val="00B421A4"/>
    <w:rsid w:val="00B426C5"/>
    <w:rsid w:val="00B456C2"/>
    <w:rsid w:val="00B45FF8"/>
    <w:rsid w:val="00B52BA6"/>
    <w:rsid w:val="00B700D8"/>
    <w:rsid w:val="00B71E92"/>
    <w:rsid w:val="00B76DDF"/>
    <w:rsid w:val="00B81702"/>
    <w:rsid w:val="00B874F7"/>
    <w:rsid w:val="00B87D1C"/>
    <w:rsid w:val="00B960E7"/>
    <w:rsid w:val="00BA3670"/>
    <w:rsid w:val="00BB3065"/>
    <w:rsid w:val="00BD54FD"/>
    <w:rsid w:val="00BE2D8A"/>
    <w:rsid w:val="00C04110"/>
    <w:rsid w:val="00C10A9B"/>
    <w:rsid w:val="00C12CED"/>
    <w:rsid w:val="00C20914"/>
    <w:rsid w:val="00C465AE"/>
    <w:rsid w:val="00C46E94"/>
    <w:rsid w:val="00C51D84"/>
    <w:rsid w:val="00C57CB3"/>
    <w:rsid w:val="00C74354"/>
    <w:rsid w:val="00C7667A"/>
    <w:rsid w:val="00C76F81"/>
    <w:rsid w:val="00C86148"/>
    <w:rsid w:val="00C91049"/>
    <w:rsid w:val="00C97139"/>
    <w:rsid w:val="00CA392B"/>
    <w:rsid w:val="00CB1F09"/>
    <w:rsid w:val="00CC0119"/>
    <w:rsid w:val="00CC72EF"/>
    <w:rsid w:val="00CF05F5"/>
    <w:rsid w:val="00CF7372"/>
    <w:rsid w:val="00D018A1"/>
    <w:rsid w:val="00D06DA7"/>
    <w:rsid w:val="00D26C99"/>
    <w:rsid w:val="00D5124F"/>
    <w:rsid w:val="00D55DAF"/>
    <w:rsid w:val="00D56DED"/>
    <w:rsid w:val="00D62BA2"/>
    <w:rsid w:val="00D632C1"/>
    <w:rsid w:val="00D72BAE"/>
    <w:rsid w:val="00D84315"/>
    <w:rsid w:val="00DA4B20"/>
    <w:rsid w:val="00DA6DC4"/>
    <w:rsid w:val="00DB13A4"/>
    <w:rsid w:val="00DB31A7"/>
    <w:rsid w:val="00DB6C61"/>
    <w:rsid w:val="00DD589B"/>
    <w:rsid w:val="00DE07A0"/>
    <w:rsid w:val="00DE5FDA"/>
    <w:rsid w:val="00DF0DED"/>
    <w:rsid w:val="00DF6F62"/>
    <w:rsid w:val="00E03FF0"/>
    <w:rsid w:val="00E31ED7"/>
    <w:rsid w:val="00E321B4"/>
    <w:rsid w:val="00E43D99"/>
    <w:rsid w:val="00E50EE8"/>
    <w:rsid w:val="00E5141D"/>
    <w:rsid w:val="00E60929"/>
    <w:rsid w:val="00E6446D"/>
    <w:rsid w:val="00E83BE8"/>
    <w:rsid w:val="00E97A0B"/>
    <w:rsid w:val="00EA45B8"/>
    <w:rsid w:val="00EA486B"/>
    <w:rsid w:val="00EA4F6A"/>
    <w:rsid w:val="00EA642B"/>
    <w:rsid w:val="00ED4BFA"/>
    <w:rsid w:val="00EF304D"/>
    <w:rsid w:val="00EF756A"/>
    <w:rsid w:val="00F00419"/>
    <w:rsid w:val="00F41596"/>
    <w:rsid w:val="00F420F5"/>
    <w:rsid w:val="00F75331"/>
    <w:rsid w:val="00F86B0C"/>
    <w:rsid w:val="00F93419"/>
    <w:rsid w:val="00F96E95"/>
    <w:rsid w:val="00FA4EFB"/>
    <w:rsid w:val="00FC25E0"/>
    <w:rsid w:val="00FD678F"/>
    <w:rsid w:val="00FD6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E8B1DD"/>
  <w15:chartTrackingRefBased/>
  <w15:docId w15:val="{F007CCC0-FBAF-2940-87DA-0FA988EF7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7D00B3"/>
  </w:style>
  <w:style w:type="paragraph" w:styleId="Heading1">
    <w:name w:val="heading 1"/>
    <w:basedOn w:val="Normal"/>
    <w:link w:val="Heading1Char"/>
    <w:uiPriority w:val="9"/>
    <w:qFormat/>
    <w:pPr>
      <w:keepNext/>
      <w:keepLines/>
      <w:spacing w:before="500" w:after="100"/>
      <w:outlineLvl w:val="0"/>
    </w:pPr>
    <w:rPr>
      <w:rFonts w:asciiTheme="majorHAnsi" w:eastAsiaTheme="majorEastAsia" w:hAnsiTheme="majorHAnsi" w:cstheme="majorBidi"/>
      <w:b/>
      <w:color w:val="4E4E4E" w:themeColor="accent1" w:themeTint="BF"/>
      <w:sz w:val="2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DB31A7"/>
    <w:pPr>
      <w:keepNext/>
      <w:keepLines/>
      <w:snapToGrid w:val="0"/>
      <w:spacing w:before="200" w:after="120"/>
      <w:contextualSpacing/>
      <w:outlineLvl w:val="1"/>
    </w:pPr>
    <w:rPr>
      <w:rFonts w:asciiTheme="majorHAnsi" w:eastAsiaTheme="majorEastAsia" w:hAnsiTheme="majorHAnsi" w:cstheme="majorBidi"/>
      <w:b/>
      <w:caps/>
      <w:color w:val="474747" w:themeColor="accent5" w:themeShade="BF"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39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95B8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ListBullet">
    <w:name w:val="List Bullet"/>
    <w:basedOn w:val="Normal"/>
    <w:uiPriority w:val="10"/>
    <w:unhideWhenUsed/>
    <w:qFormat/>
    <w:pPr>
      <w:numPr>
        <w:numId w:val="1"/>
      </w:numPr>
      <w:tabs>
        <w:tab w:val="clear" w:pos="594"/>
        <w:tab w:val="num" w:pos="144"/>
      </w:tabs>
      <w:spacing w:after="80"/>
      <w:ind w:left="144"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41414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after="160"/>
    </w:pPr>
    <w:rPr>
      <w:color w:val="auto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4E4E4E" w:themeColor="accent1" w:themeTint="BF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B31A7"/>
    <w:rPr>
      <w:rFonts w:asciiTheme="majorHAnsi" w:eastAsiaTheme="majorEastAsia" w:hAnsiTheme="majorHAnsi" w:cstheme="majorBidi"/>
      <w:b/>
      <w:caps/>
      <w:color w:val="474747" w:themeColor="accent5" w:themeShade="BF"/>
      <w:sz w:val="26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F3939"/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53E82"/>
    <w:pPr>
      <w:numPr>
        <w:numId w:val="6"/>
      </w:numPr>
      <w:tabs>
        <w:tab w:val="right" w:pos="9360"/>
      </w:tabs>
      <w:spacing w:before="120" w:after="120"/>
    </w:pPr>
    <w:rPr>
      <w:rFonts w:ascii="Georgia" w:hAnsi="Georgia"/>
      <w:color w:val="auto"/>
      <w:sz w:val="22"/>
      <w:szCs w:val="22"/>
      <w:lang w:eastAsia="en-US"/>
    </w:rPr>
  </w:style>
  <w:style w:type="character" w:customStyle="1" w:styleId="NormalItalic">
    <w:name w:val="Normal Italic"/>
    <w:basedOn w:val="DefaultParagraphFont"/>
    <w:uiPriority w:val="1"/>
    <w:qFormat/>
    <w:rsid w:val="00253E82"/>
    <w:rPr>
      <w:rFonts w:ascii="Arial" w:hAnsi="Arial"/>
      <w:i/>
    </w:rPr>
  </w:style>
  <w:style w:type="character" w:styleId="Hyperlink">
    <w:name w:val="Hyperlink"/>
    <w:basedOn w:val="DefaultParagraphFont"/>
    <w:uiPriority w:val="99"/>
    <w:unhideWhenUsed/>
    <w:rsid w:val="00253E82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8249B8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295B80"/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536564"/>
    <w:rPr>
      <w:color w:val="91919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4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4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pscout.i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philadelphiapacts.org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zhan\AppData\Roaming\Microsoft\Templates\Functional%20resume.dotx" TargetMode="External"/></Relationship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444477-BFE3-6543-AAF6-9BF247DA9A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C:\Users\jzhan\AppData\Roaming\Microsoft\Templates\Functional resume.dotx</Template>
  <TotalTime>0</TotalTime>
  <Pages>1</Pages>
  <Words>539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Zhan</dc:creator>
  <cp:keywords/>
  <dc:description/>
  <cp:lastModifiedBy>Jeff Zhan</cp:lastModifiedBy>
  <cp:revision>2</cp:revision>
  <cp:lastPrinted>2019-08-19T18:26:00Z</cp:lastPrinted>
  <dcterms:created xsi:type="dcterms:W3CDTF">2021-02-09T00:15:00Z</dcterms:created>
  <dcterms:modified xsi:type="dcterms:W3CDTF">2021-02-09T00:15:00Z</dcterms:modified>
  <cp:version/>
</cp:coreProperties>
</file>